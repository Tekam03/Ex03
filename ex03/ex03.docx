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C449" w14:textId="77777777" w:rsidR="00AC5C36" w:rsidRDefault="00AC5C36" w:rsidP="00AC5C36">
      <w:pPr>
        <w:pStyle w:val="Titre1"/>
        <w:numPr>
          <w:ilvl w:val="0"/>
          <w:numId w:val="0"/>
        </w:numPr>
      </w:pPr>
      <w:r>
        <w:t>Objectifs</w:t>
      </w:r>
    </w:p>
    <w:p w14:paraId="0BB4191D" w14:textId="0965805C" w:rsidR="00AC5C36" w:rsidRPr="000A45A5" w:rsidRDefault="00AC5C36" w:rsidP="00AC5C36">
      <w:pPr>
        <w:pStyle w:val="paraPuce"/>
        <w:rPr>
          <w:lang w:val="fr-FR"/>
        </w:rPr>
      </w:pPr>
      <w:r w:rsidRPr="000A45A5">
        <w:rPr>
          <w:lang w:val="fr-FR"/>
        </w:rPr>
        <w:t xml:space="preserve">Utilisation de </w:t>
      </w:r>
      <w:r w:rsidR="00031811" w:rsidRPr="000A45A5">
        <w:rPr>
          <w:rStyle w:val="codeCar"/>
        </w:rPr>
        <w:t>fetch</w:t>
      </w:r>
      <w:r w:rsidRPr="000A45A5">
        <w:rPr>
          <w:lang w:val="fr-FR"/>
        </w:rPr>
        <w:t>.</w:t>
      </w:r>
    </w:p>
    <w:p w14:paraId="173412ED" w14:textId="2EEB7E41" w:rsidR="00AC5C36" w:rsidRDefault="00AC5C36" w:rsidP="00AC5C36">
      <w:pPr>
        <w:pStyle w:val="paraPuce"/>
        <w:rPr>
          <w:lang w:val="fr-FR"/>
        </w:rPr>
      </w:pPr>
      <w:r>
        <w:rPr>
          <w:lang w:val="fr-FR"/>
        </w:rPr>
        <w:t>Création d'interface dynamique.</w:t>
      </w:r>
    </w:p>
    <w:p w14:paraId="1B5741A8" w14:textId="07777068" w:rsidR="000A45A5" w:rsidRDefault="000A45A5" w:rsidP="00AC5C36">
      <w:pPr>
        <w:pStyle w:val="paraPuce"/>
        <w:rPr>
          <w:lang w:val="fr-FR"/>
        </w:rPr>
      </w:pPr>
      <w:r>
        <w:rPr>
          <w:lang w:val="fr-FR"/>
        </w:rPr>
        <w:t>Utilisation de filtres.</w:t>
      </w:r>
    </w:p>
    <w:p w14:paraId="43C6DA13" w14:textId="77777777" w:rsidR="00AC5C36" w:rsidRDefault="00AC5C36" w:rsidP="00AC5C36"/>
    <w:p w14:paraId="3EA8EBC9" w14:textId="77777777" w:rsidR="00AC5C36" w:rsidRDefault="00AC5C36" w:rsidP="00AC5C36">
      <w:pPr>
        <w:pStyle w:val="Titre1"/>
        <w:numPr>
          <w:ilvl w:val="0"/>
          <w:numId w:val="0"/>
        </w:numPr>
      </w:pPr>
      <w:r>
        <w:t>Contexte</w:t>
      </w:r>
    </w:p>
    <w:p w14:paraId="716A5289" w14:textId="77777777" w:rsidR="00AC5C36" w:rsidRDefault="00AC5C36" w:rsidP="00AC5C36">
      <w:pPr>
        <w:pStyle w:val="paraPuce"/>
        <w:rPr>
          <w:lang w:val="fr-FR"/>
        </w:rPr>
      </w:pPr>
      <w:r>
        <w:rPr>
          <w:lang w:val="fr-FR"/>
        </w:rPr>
        <w:t>Vous devez réaliser une page web permettant d'afficher les albums de musique disponibles sur un site de vente.</w:t>
      </w:r>
    </w:p>
    <w:p w14:paraId="16ED4DC7" w14:textId="14266A1B" w:rsidR="00AC5C36" w:rsidRPr="000A45A5" w:rsidRDefault="00AC5C36" w:rsidP="00AC5C36">
      <w:pPr>
        <w:pStyle w:val="paraPuce"/>
        <w:rPr>
          <w:lang w:val="fr-FR"/>
        </w:rPr>
      </w:pPr>
      <w:r>
        <w:rPr>
          <w:lang w:val="fr-FR"/>
        </w:rPr>
        <w:t xml:space="preserve">Le site fournissant l'api est : </w:t>
      </w:r>
      <w:hyperlink r:id="rId8" w:history="1">
        <w:r w:rsidR="000A45A5" w:rsidRPr="00D87FDB">
          <w:rPr>
            <w:rStyle w:val="Lienhypertexte"/>
          </w:rPr>
          <w:t>https://musicstoreapi.herokuapp.com/</w:t>
        </w:r>
      </w:hyperlink>
    </w:p>
    <w:p w14:paraId="28CD9673" w14:textId="77777777" w:rsidR="00AC5C36" w:rsidRDefault="00AC5C36" w:rsidP="00AC5C36">
      <w:pPr>
        <w:pStyle w:val="paraPuce"/>
        <w:rPr>
          <w:lang w:val="fr-FR"/>
        </w:rPr>
      </w:pPr>
      <w:r>
        <w:rPr>
          <w:lang w:val="fr-FR"/>
        </w:rPr>
        <w:t>La page d'accueil indique les méthodes disponibles pour l'api.</w:t>
      </w:r>
    </w:p>
    <w:p w14:paraId="7211745E" w14:textId="38FEE9E9" w:rsidR="00AC5C36" w:rsidRPr="00F34B89" w:rsidRDefault="00AC5C36" w:rsidP="00AC5C36">
      <w:pPr>
        <w:pStyle w:val="paraPuce"/>
        <w:rPr>
          <w:lang w:val="fr-FR"/>
        </w:rPr>
      </w:pPr>
      <w:r>
        <w:rPr>
          <w:lang w:val="fr-FR"/>
        </w:rPr>
        <w:t xml:space="preserve">Voir le fichier d'animation </w:t>
      </w:r>
      <w:r w:rsidR="000A45A5">
        <w:rPr>
          <w:lang w:val="fr-FR"/>
        </w:rPr>
        <w:t>e</w:t>
      </w:r>
      <w:r w:rsidRPr="004646F6">
        <w:rPr>
          <w:lang w:val="fr-FR"/>
        </w:rPr>
        <w:t>x0</w:t>
      </w:r>
      <w:r w:rsidR="000A45A5">
        <w:rPr>
          <w:lang w:val="fr-FR"/>
        </w:rPr>
        <w:t>3</w:t>
      </w:r>
      <w:r w:rsidR="00703351">
        <w:rPr>
          <w:lang w:val="fr-FR"/>
        </w:rPr>
        <w:t>.gif</w:t>
      </w:r>
      <w:r>
        <w:rPr>
          <w:lang w:val="fr-FR"/>
        </w:rPr>
        <w:t>.</w:t>
      </w:r>
    </w:p>
    <w:p w14:paraId="22AA3C00" w14:textId="77777777" w:rsidR="00AC5C36" w:rsidRDefault="00AC5C36" w:rsidP="00AC5C36">
      <w:pPr>
        <w:rPr>
          <w:lang w:val="fr-FR" w:eastAsia="fr-FR"/>
        </w:rPr>
      </w:pPr>
    </w:p>
    <w:p w14:paraId="77CC9D98" w14:textId="2B8EADA6" w:rsidR="00AC5C36" w:rsidRDefault="00C34EC2" w:rsidP="00AC5C36">
      <w:pPr>
        <w:pStyle w:val="Titre1"/>
        <w:numPr>
          <w:ilvl w:val="0"/>
          <w:numId w:val="0"/>
        </w:numPr>
      </w:pPr>
      <w:r>
        <w:t>Partie 1</w:t>
      </w:r>
    </w:p>
    <w:p w14:paraId="776BDCEF" w14:textId="78ADB77F" w:rsidR="00031811" w:rsidRDefault="00031811" w:rsidP="00031811">
      <w:pPr>
        <w:pStyle w:val="paraPuce"/>
        <w:rPr>
          <w:lang w:val="fr-FR"/>
        </w:rPr>
      </w:pPr>
      <w:r>
        <w:rPr>
          <w:lang w:val="fr-FR"/>
        </w:rPr>
        <w:t xml:space="preserve">Au chargement de la page, remplir les &lt;options&gt; de la liste de sélection artistes à l'aide de la méthode </w:t>
      </w:r>
      <w:hyperlink r:id="rId9" w:history="1">
        <w:r w:rsidR="004424FE">
          <w:rPr>
            <w:rStyle w:val="Lienhypertexte"/>
            <w:lang w:val="fr-FR"/>
          </w:rPr>
          <w:t>/artiste</w:t>
        </w:r>
      </w:hyperlink>
      <w:r>
        <w:rPr>
          <w:lang w:val="fr-FR"/>
        </w:rPr>
        <w:t xml:space="preserve"> de l'api.</w:t>
      </w:r>
      <w:r w:rsidR="0085420E">
        <w:rPr>
          <w:lang w:val="fr-FR"/>
        </w:rPr>
        <w:t xml:space="preserve">  N'oubliez pas d'ajouter une option vide, pour permettre à l'utilisateur de ne pas choisir d'artiste.</w:t>
      </w:r>
    </w:p>
    <w:p w14:paraId="11A3D496" w14:textId="29486D61" w:rsidR="00031811" w:rsidRDefault="00031811" w:rsidP="00031811">
      <w:pPr>
        <w:ind w:left="708"/>
        <w:rPr>
          <w:lang w:val="fr-FR"/>
        </w:rPr>
      </w:pPr>
      <w:r w:rsidRPr="00031811">
        <w:rPr>
          <w:noProof/>
          <w:lang w:val="fr-FR"/>
        </w:rPr>
        <w:drawing>
          <wp:inline distT="0" distB="0" distL="0" distR="0" wp14:anchorId="12CB87D4" wp14:editId="25267DA6">
            <wp:extent cx="2686425" cy="274358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</w:p>
    <w:p w14:paraId="2B62484B" w14:textId="77777777" w:rsidR="00031811" w:rsidRDefault="00031811">
      <w:pPr>
        <w:rPr>
          <w:rFonts w:eastAsia="Times New Roman" w:cs="Arial"/>
          <w:lang w:val="fr-FR" w:eastAsia="fr-FR"/>
        </w:rPr>
      </w:pPr>
      <w:r>
        <w:rPr>
          <w:lang w:val="fr-FR"/>
        </w:rPr>
        <w:br w:type="page"/>
      </w:r>
    </w:p>
    <w:p w14:paraId="0676172E" w14:textId="1BA871E1" w:rsidR="00C34EC2" w:rsidRDefault="00C34EC2" w:rsidP="00C34EC2">
      <w:pPr>
        <w:pStyle w:val="Titre1"/>
        <w:numPr>
          <w:ilvl w:val="0"/>
          <w:numId w:val="0"/>
        </w:numPr>
      </w:pPr>
      <w:r>
        <w:lastRenderedPageBreak/>
        <w:t>Partie 2</w:t>
      </w:r>
    </w:p>
    <w:p w14:paraId="49AE4181" w14:textId="3B656A50" w:rsidR="00C34EC2" w:rsidRDefault="00C34EC2" w:rsidP="00C34EC2">
      <w:pPr>
        <w:pStyle w:val="paraPuce"/>
        <w:rPr>
          <w:lang w:val="fr-FR"/>
        </w:rPr>
      </w:pPr>
      <w:r>
        <w:rPr>
          <w:lang w:val="fr-FR"/>
        </w:rPr>
        <w:t>Au chargement de la page, affichez tous les albums.</w:t>
      </w:r>
    </w:p>
    <w:p w14:paraId="3CAC5D8C" w14:textId="5774D573" w:rsidR="004424FE" w:rsidRDefault="004424FE" w:rsidP="00C34EC2">
      <w:pPr>
        <w:pStyle w:val="paraPuce"/>
        <w:rPr>
          <w:lang w:val="fr-FR"/>
        </w:rPr>
      </w:pPr>
      <w:r>
        <w:rPr>
          <w:lang w:val="fr-FR"/>
        </w:rPr>
        <w:t xml:space="preserve">Vous récupérez la liste des albums en appelant la méthode </w:t>
      </w:r>
      <w:hyperlink r:id="rId11" w:history="1">
        <w:r w:rsidRPr="004424FE">
          <w:rPr>
            <w:rStyle w:val="Lienhypertexte"/>
            <w:lang w:val="fr-FR"/>
          </w:rPr>
          <w:t>/albums</w:t>
        </w:r>
      </w:hyperlink>
      <w:r>
        <w:rPr>
          <w:lang w:val="fr-FR"/>
        </w:rPr>
        <w:t xml:space="preserve"> de l'api.</w:t>
      </w:r>
    </w:p>
    <w:p w14:paraId="7FC6C900" w14:textId="27685B52" w:rsidR="00AC5C36" w:rsidRDefault="00AC5C36" w:rsidP="00AC5C36">
      <w:pPr>
        <w:pStyle w:val="paraPuce"/>
        <w:rPr>
          <w:lang w:val="fr-FR"/>
        </w:rPr>
      </w:pPr>
      <w:r>
        <w:rPr>
          <w:lang w:val="fr-FR"/>
        </w:rPr>
        <w:t xml:space="preserve">Présentation suggérée </w:t>
      </w:r>
      <w:r w:rsidR="00851688">
        <w:rPr>
          <w:lang w:val="fr-FR"/>
        </w:rPr>
        <w:t xml:space="preserve">des albums </w:t>
      </w:r>
      <w:r>
        <w:rPr>
          <w:lang w:val="fr-FR"/>
        </w:rPr>
        <w:t>:</w:t>
      </w:r>
    </w:p>
    <w:tbl>
      <w:tblPr>
        <w:tblStyle w:val="Grilledutableau"/>
        <w:tblW w:w="8959" w:type="dxa"/>
        <w:tblInd w:w="704" w:type="dxa"/>
        <w:tblLook w:val="04A0" w:firstRow="1" w:lastRow="0" w:firstColumn="1" w:lastColumn="0" w:noHBand="0" w:noVBand="1"/>
      </w:tblPr>
      <w:tblGrid>
        <w:gridCol w:w="8959"/>
      </w:tblGrid>
      <w:tr w:rsidR="00AC5C36" w14:paraId="4BD45E07" w14:textId="77777777" w:rsidTr="0085420E">
        <w:trPr>
          <w:trHeight w:val="3878"/>
        </w:trPr>
        <w:tc>
          <w:tcPr>
            <w:tcW w:w="8959" w:type="dxa"/>
          </w:tcPr>
          <w:p w14:paraId="6FA7CE53" w14:textId="77777777" w:rsidR="00031811" w:rsidRPr="00031811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</w:rPr>
            </w:pPr>
            <w:r w:rsidRPr="00031811">
              <w:rPr>
                <w:rFonts w:ascii="Consolas" w:hAnsi="Consolas" w:cs="Courier New"/>
                <w:noProof/>
                <w:color w:val="0000FF"/>
              </w:rPr>
              <w:t>&lt;</w:t>
            </w:r>
            <w:r w:rsidRPr="00031811">
              <w:rPr>
                <w:rFonts w:ascii="Consolas" w:hAnsi="Consolas" w:cs="Courier New"/>
                <w:noProof/>
                <w:color w:val="800000"/>
              </w:rPr>
              <w:t>div</w:t>
            </w:r>
            <w:r w:rsidRPr="00031811">
              <w:rPr>
                <w:rFonts w:ascii="Consolas" w:hAnsi="Consolas" w:cs="Courier New"/>
                <w:noProof/>
                <w:color w:val="000000"/>
              </w:rPr>
              <w:t> </w:t>
            </w:r>
            <w:r w:rsidRPr="00031811">
              <w:rPr>
                <w:rFonts w:ascii="Consolas" w:hAnsi="Consolas" w:cs="Courier New"/>
                <w:noProof/>
                <w:color w:val="A31515"/>
              </w:rPr>
              <w:t>class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="column is-3"&gt;</w:t>
            </w:r>
          </w:p>
          <w:p w14:paraId="13A329BC" w14:textId="77777777" w:rsidR="00031811" w:rsidRPr="00031811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</w:rPr>
            </w:pPr>
            <w:r w:rsidRPr="00031811">
              <w:rPr>
                <w:rFonts w:ascii="Consolas" w:hAnsi="Consolas" w:cs="Courier New"/>
                <w:noProof/>
                <w:color w:val="000000"/>
              </w:rPr>
              <w:t>    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&lt;</w:t>
            </w:r>
            <w:r w:rsidRPr="00031811">
              <w:rPr>
                <w:rFonts w:ascii="Consolas" w:hAnsi="Consolas" w:cs="Courier New"/>
                <w:noProof/>
                <w:color w:val="800000"/>
              </w:rPr>
              <w:t>div</w:t>
            </w:r>
            <w:r w:rsidRPr="00031811">
              <w:rPr>
                <w:rFonts w:ascii="Consolas" w:hAnsi="Consolas" w:cs="Courier New"/>
                <w:noProof/>
                <w:color w:val="000000"/>
              </w:rPr>
              <w:t> </w:t>
            </w:r>
            <w:r w:rsidRPr="00031811">
              <w:rPr>
                <w:rFonts w:ascii="Consolas" w:hAnsi="Consolas" w:cs="Courier New"/>
                <w:noProof/>
                <w:color w:val="A31515"/>
              </w:rPr>
              <w:t>class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="card large"&gt;</w:t>
            </w:r>
          </w:p>
          <w:p w14:paraId="7584D434" w14:textId="77777777" w:rsidR="00031811" w:rsidRPr="00031811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</w:rPr>
            </w:pPr>
            <w:r w:rsidRPr="00031811">
              <w:rPr>
                <w:rFonts w:ascii="Consolas" w:hAnsi="Consolas" w:cs="Courier New"/>
                <w:noProof/>
                <w:color w:val="000000"/>
              </w:rPr>
              <w:t>        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&lt;</w:t>
            </w:r>
            <w:r w:rsidRPr="00031811">
              <w:rPr>
                <w:rFonts w:ascii="Consolas" w:hAnsi="Consolas" w:cs="Courier New"/>
                <w:noProof/>
                <w:color w:val="800000"/>
              </w:rPr>
              <w:t>div</w:t>
            </w:r>
            <w:r w:rsidRPr="00031811">
              <w:rPr>
                <w:rFonts w:ascii="Consolas" w:hAnsi="Consolas" w:cs="Courier New"/>
                <w:noProof/>
                <w:color w:val="000000"/>
              </w:rPr>
              <w:t> </w:t>
            </w:r>
            <w:r w:rsidRPr="00031811">
              <w:rPr>
                <w:rFonts w:ascii="Consolas" w:hAnsi="Consolas" w:cs="Courier New"/>
                <w:noProof/>
                <w:color w:val="A31515"/>
              </w:rPr>
              <w:t>class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="card-image"&gt;</w:t>
            </w:r>
          </w:p>
          <w:p w14:paraId="03CDD6F7" w14:textId="77777777" w:rsidR="00031811" w:rsidRPr="000A45A5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  <w:lang w:val="en-CA"/>
              </w:rPr>
            </w:pP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           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&lt;</w:t>
            </w:r>
            <w:r w:rsidRPr="000A45A5">
              <w:rPr>
                <w:rFonts w:ascii="Consolas" w:hAnsi="Consolas" w:cs="Courier New"/>
                <w:noProof/>
                <w:color w:val="800000"/>
                <w:lang w:val="en-CA"/>
              </w:rPr>
              <w:t>figure</w:t>
            </w: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</w:t>
            </w:r>
            <w:r w:rsidRPr="000A45A5">
              <w:rPr>
                <w:rFonts w:ascii="Consolas" w:hAnsi="Consolas" w:cs="Courier New"/>
                <w:noProof/>
                <w:color w:val="A31515"/>
                <w:lang w:val="en-CA"/>
              </w:rPr>
              <w:t>class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="image is-square"&gt;</w:t>
            </w:r>
          </w:p>
          <w:p w14:paraId="0ABC6FD1" w14:textId="7CAFCB1F" w:rsidR="00031811" w:rsidRPr="00031811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</w:rPr>
            </w:pP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               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&lt;</w:t>
            </w:r>
            <w:r w:rsidRPr="00031811">
              <w:rPr>
                <w:rFonts w:ascii="Consolas" w:hAnsi="Consolas" w:cs="Courier New"/>
                <w:noProof/>
                <w:color w:val="800000"/>
              </w:rPr>
              <w:t>img</w:t>
            </w:r>
            <w:r w:rsidRPr="00031811">
              <w:rPr>
                <w:rFonts w:ascii="Consolas" w:hAnsi="Consolas" w:cs="Courier New"/>
                <w:noProof/>
                <w:color w:val="000000"/>
              </w:rPr>
              <w:t> </w:t>
            </w:r>
            <w:r w:rsidRPr="00031811">
              <w:rPr>
                <w:rFonts w:ascii="Consolas" w:hAnsi="Consolas" w:cs="Courier New"/>
                <w:noProof/>
                <w:color w:val="A31515"/>
              </w:rPr>
              <w:t>src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="</w:t>
            </w:r>
            <w:r w:rsidRPr="00031811">
              <w:rPr>
                <w:rFonts w:ascii="Consolas" w:hAnsi="Consolas" w:cs="Courier New"/>
                <w:noProof/>
                <w:highlight w:val="yellow"/>
              </w:rPr>
              <w:t>URL DE L'IMAGE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"</w:t>
            </w:r>
            <w:r w:rsidRPr="00031811">
              <w:rPr>
                <w:rFonts w:ascii="Consolas" w:hAnsi="Consolas" w:cs="Courier New"/>
                <w:noProof/>
                <w:color w:val="000000"/>
              </w:rPr>
              <w:t> </w:t>
            </w:r>
            <w:r w:rsidRPr="00031811">
              <w:rPr>
                <w:rFonts w:ascii="Consolas" w:hAnsi="Consolas" w:cs="Courier New"/>
                <w:noProof/>
                <w:color w:val="A31515"/>
              </w:rPr>
              <w:t>alt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="</w:t>
            </w:r>
            <w:r w:rsidRPr="00031811">
              <w:rPr>
                <w:rFonts w:ascii="Consolas" w:hAnsi="Consolas" w:cs="Courier New"/>
                <w:noProof/>
                <w:color w:val="000000"/>
                <w:highlight w:val="yellow"/>
              </w:rPr>
              <w:t>TITRE DE L'ALBUM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"&gt;</w:t>
            </w:r>
          </w:p>
          <w:p w14:paraId="7A1A4D3C" w14:textId="77777777" w:rsidR="00031811" w:rsidRPr="000A45A5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  <w:lang w:val="en-CA"/>
              </w:rPr>
            </w:pPr>
            <w:r w:rsidRPr="00031811">
              <w:rPr>
                <w:rFonts w:ascii="Consolas" w:hAnsi="Consolas" w:cs="Courier New"/>
                <w:noProof/>
                <w:color w:val="000000"/>
              </w:rPr>
              <w:t>            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&lt;/</w:t>
            </w:r>
            <w:r w:rsidRPr="000A45A5">
              <w:rPr>
                <w:rFonts w:ascii="Consolas" w:hAnsi="Consolas" w:cs="Courier New"/>
                <w:noProof/>
                <w:color w:val="800000"/>
                <w:lang w:val="en-CA"/>
              </w:rPr>
              <w:t>figure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&gt;</w:t>
            </w:r>
          </w:p>
          <w:p w14:paraId="5E11EC5C" w14:textId="77777777" w:rsidR="00031811" w:rsidRPr="000A45A5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  <w:lang w:val="en-CA"/>
              </w:rPr>
            </w:pP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       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&lt;/</w:t>
            </w:r>
            <w:r w:rsidRPr="000A45A5">
              <w:rPr>
                <w:rFonts w:ascii="Consolas" w:hAnsi="Consolas" w:cs="Courier New"/>
                <w:noProof/>
                <w:color w:val="800000"/>
                <w:lang w:val="en-CA"/>
              </w:rPr>
              <w:t>div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&gt;</w:t>
            </w:r>
          </w:p>
          <w:p w14:paraId="70A55F1C" w14:textId="77777777" w:rsidR="00031811" w:rsidRPr="000A45A5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  <w:lang w:val="en-CA"/>
              </w:rPr>
            </w:pP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       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&lt;</w:t>
            </w:r>
            <w:r w:rsidRPr="000A45A5">
              <w:rPr>
                <w:rFonts w:ascii="Consolas" w:hAnsi="Consolas" w:cs="Courier New"/>
                <w:noProof/>
                <w:color w:val="800000"/>
                <w:lang w:val="en-CA"/>
              </w:rPr>
              <w:t>div</w:t>
            </w: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</w:t>
            </w:r>
            <w:r w:rsidRPr="000A45A5">
              <w:rPr>
                <w:rFonts w:ascii="Consolas" w:hAnsi="Consolas" w:cs="Courier New"/>
                <w:noProof/>
                <w:color w:val="A31515"/>
                <w:lang w:val="en-CA"/>
              </w:rPr>
              <w:t>class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="card-content"&gt;</w:t>
            </w:r>
          </w:p>
          <w:p w14:paraId="133E9F46" w14:textId="77777777" w:rsidR="00031811" w:rsidRPr="000A45A5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  <w:lang w:val="en-CA"/>
              </w:rPr>
            </w:pP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           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&lt;</w:t>
            </w:r>
            <w:r w:rsidRPr="000A45A5">
              <w:rPr>
                <w:rFonts w:ascii="Consolas" w:hAnsi="Consolas" w:cs="Courier New"/>
                <w:noProof/>
                <w:color w:val="800000"/>
                <w:lang w:val="en-CA"/>
              </w:rPr>
              <w:t>div</w:t>
            </w: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</w:t>
            </w:r>
            <w:r w:rsidRPr="000A45A5">
              <w:rPr>
                <w:rFonts w:ascii="Consolas" w:hAnsi="Consolas" w:cs="Courier New"/>
                <w:noProof/>
                <w:color w:val="A31515"/>
                <w:lang w:val="en-CA"/>
              </w:rPr>
              <w:t>class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="media"&gt;</w:t>
            </w:r>
          </w:p>
          <w:p w14:paraId="6470FBB2" w14:textId="77777777" w:rsidR="00031811" w:rsidRPr="000A45A5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  <w:lang w:val="en-CA"/>
              </w:rPr>
            </w:pP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               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&lt;</w:t>
            </w:r>
            <w:r w:rsidRPr="000A45A5">
              <w:rPr>
                <w:rFonts w:ascii="Consolas" w:hAnsi="Consolas" w:cs="Courier New"/>
                <w:noProof/>
                <w:color w:val="800000"/>
                <w:lang w:val="en-CA"/>
              </w:rPr>
              <w:t>div</w:t>
            </w: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</w:t>
            </w:r>
            <w:r w:rsidRPr="000A45A5">
              <w:rPr>
                <w:rFonts w:ascii="Consolas" w:hAnsi="Consolas" w:cs="Courier New"/>
                <w:noProof/>
                <w:color w:val="A31515"/>
                <w:lang w:val="en-CA"/>
              </w:rPr>
              <w:t>class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="media-content"&gt;</w:t>
            </w:r>
          </w:p>
          <w:p w14:paraId="5D74CF80" w14:textId="77777777" w:rsidR="00031811" w:rsidRPr="000A45A5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  <w:lang w:val="en-CA"/>
              </w:rPr>
            </w:pP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                   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&lt;</w:t>
            </w:r>
            <w:r w:rsidRPr="000A45A5">
              <w:rPr>
                <w:rFonts w:ascii="Consolas" w:hAnsi="Consolas" w:cs="Courier New"/>
                <w:noProof/>
                <w:color w:val="800000"/>
                <w:lang w:val="en-CA"/>
              </w:rPr>
              <w:t>p</w:t>
            </w: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</w:t>
            </w:r>
            <w:r w:rsidRPr="000A45A5">
              <w:rPr>
                <w:rFonts w:ascii="Consolas" w:hAnsi="Consolas" w:cs="Courier New"/>
                <w:noProof/>
                <w:color w:val="A31515"/>
                <w:lang w:val="en-CA"/>
              </w:rPr>
              <w:t>class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="title is-4 no-padding"&gt;</w:t>
            </w:r>
            <w:r w:rsidRPr="000A45A5">
              <w:rPr>
                <w:rFonts w:ascii="Consolas" w:hAnsi="Consolas" w:cs="Courier New"/>
                <w:noProof/>
                <w:color w:val="000000"/>
                <w:highlight w:val="yellow"/>
                <w:lang w:val="en-CA"/>
              </w:rPr>
              <w:t>TITRE DE L'ALBUM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&lt;/</w:t>
            </w:r>
            <w:r w:rsidRPr="000A45A5">
              <w:rPr>
                <w:rFonts w:ascii="Consolas" w:hAnsi="Consolas" w:cs="Courier New"/>
                <w:noProof/>
                <w:color w:val="800000"/>
                <w:lang w:val="en-CA"/>
              </w:rPr>
              <w:t>p</w:t>
            </w:r>
            <w:r w:rsidRPr="000A45A5">
              <w:rPr>
                <w:rFonts w:ascii="Consolas" w:hAnsi="Consolas" w:cs="Courier New"/>
                <w:noProof/>
                <w:color w:val="0000FF"/>
                <w:lang w:val="en-CA"/>
              </w:rPr>
              <w:t>&gt;</w:t>
            </w:r>
          </w:p>
          <w:p w14:paraId="65495AA8" w14:textId="77777777" w:rsidR="00031811" w:rsidRPr="00031811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</w:rPr>
            </w:pPr>
            <w:r w:rsidRPr="000A45A5">
              <w:rPr>
                <w:rFonts w:ascii="Consolas" w:hAnsi="Consolas" w:cs="Courier New"/>
                <w:noProof/>
                <w:color w:val="000000"/>
                <w:lang w:val="en-CA"/>
              </w:rPr>
              <w:t>                    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&lt;</w:t>
            </w:r>
            <w:r w:rsidRPr="00031811">
              <w:rPr>
                <w:rFonts w:ascii="Consolas" w:hAnsi="Consolas" w:cs="Courier New"/>
                <w:noProof/>
                <w:color w:val="800000"/>
              </w:rPr>
              <w:t>p</w:t>
            </w:r>
            <w:r w:rsidRPr="00031811">
              <w:rPr>
                <w:rFonts w:ascii="Consolas" w:hAnsi="Consolas" w:cs="Courier New"/>
                <w:noProof/>
                <w:color w:val="000000"/>
              </w:rPr>
              <w:t> </w:t>
            </w:r>
            <w:r w:rsidRPr="00031811">
              <w:rPr>
                <w:rFonts w:ascii="Consolas" w:hAnsi="Consolas" w:cs="Courier New"/>
                <w:noProof/>
                <w:color w:val="A31515"/>
              </w:rPr>
              <w:t>class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="subtitle is-6"&gt;</w:t>
            </w:r>
            <w:r w:rsidRPr="00031811">
              <w:rPr>
                <w:rFonts w:ascii="Consolas" w:hAnsi="Consolas" w:cs="Courier New"/>
                <w:noProof/>
                <w:color w:val="000000"/>
                <w:highlight w:val="yellow"/>
              </w:rPr>
              <w:t>NOM DE L'ARTISTE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&lt;/</w:t>
            </w:r>
            <w:r w:rsidRPr="00031811">
              <w:rPr>
                <w:rFonts w:ascii="Consolas" w:hAnsi="Consolas" w:cs="Courier New"/>
                <w:noProof/>
                <w:color w:val="800000"/>
              </w:rPr>
              <w:t>p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&gt;</w:t>
            </w:r>
          </w:p>
          <w:p w14:paraId="4A27D438" w14:textId="77777777" w:rsidR="00031811" w:rsidRPr="00031811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</w:rPr>
            </w:pPr>
            <w:r w:rsidRPr="00031811">
              <w:rPr>
                <w:rFonts w:ascii="Consolas" w:hAnsi="Consolas" w:cs="Courier New"/>
                <w:noProof/>
                <w:color w:val="000000"/>
              </w:rPr>
              <w:t>                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&lt;/</w:t>
            </w:r>
            <w:r w:rsidRPr="00031811">
              <w:rPr>
                <w:rFonts w:ascii="Consolas" w:hAnsi="Consolas" w:cs="Courier New"/>
                <w:noProof/>
                <w:color w:val="800000"/>
              </w:rPr>
              <w:t>div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&gt;</w:t>
            </w:r>
          </w:p>
          <w:p w14:paraId="7505457A" w14:textId="77777777" w:rsidR="00031811" w:rsidRPr="00031811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</w:rPr>
            </w:pPr>
            <w:r w:rsidRPr="00031811">
              <w:rPr>
                <w:rFonts w:ascii="Consolas" w:hAnsi="Consolas" w:cs="Courier New"/>
                <w:noProof/>
                <w:color w:val="000000"/>
              </w:rPr>
              <w:t>            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&lt;/</w:t>
            </w:r>
            <w:r w:rsidRPr="00031811">
              <w:rPr>
                <w:rFonts w:ascii="Consolas" w:hAnsi="Consolas" w:cs="Courier New"/>
                <w:noProof/>
                <w:color w:val="800000"/>
              </w:rPr>
              <w:t>div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&gt;</w:t>
            </w:r>
          </w:p>
          <w:p w14:paraId="6647510E" w14:textId="77777777" w:rsidR="00031811" w:rsidRPr="00031811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</w:rPr>
            </w:pPr>
            <w:r w:rsidRPr="00031811">
              <w:rPr>
                <w:rFonts w:ascii="Consolas" w:hAnsi="Consolas" w:cs="Courier New"/>
                <w:noProof/>
                <w:color w:val="000000"/>
              </w:rPr>
              <w:t>        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&lt;/</w:t>
            </w:r>
            <w:r w:rsidRPr="00031811">
              <w:rPr>
                <w:rFonts w:ascii="Consolas" w:hAnsi="Consolas" w:cs="Courier New"/>
                <w:noProof/>
                <w:color w:val="800000"/>
              </w:rPr>
              <w:t>div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&gt;</w:t>
            </w:r>
          </w:p>
          <w:p w14:paraId="58FD6A1D" w14:textId="77777777" w:rsidR="00031811" w:rsidRPr="00031811" w:rsidRDefault="00031811" w:rsidP="00031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</w:rPr>
            </w:pPr>
            <w:r w:rsidRPr="00031811">
              <w:rPr>
                <w:rFonts w:ascii="Consolas" w:hAnsi="Consolas" w:cs="Courier New"/>
                <w:noProof/>
                <w:color w:val="000000"/>
              </w:rPr>
              <w:t>    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&lt;/</w:t>
            </w:r>
            <w:r w:rsidRPr="00031811">
              <w:rPr>
                <w:rFonts w:ascii="Consolas" w:hAnsi="Consolas" w:cs="Courier New"/>
                <w:noProof/>
                <w:color w:val="800000"/>
              </w:rPr>
              <w:t>div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&gt;</w:t>
            </w:r>
          </w:p>
          <w:p w14:paraId="40A9C416" w14:textId="512648AA" w:rsidR="00AC5C36" w:rsidRPr="00F34B89" w:rsidRDefault="00031811" w:rsidP="003C34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noProof/>
                <w:color w:val="000000"/>
              </w:rPr>
            </w:pPr>
            <w:r w:rsidRPr="00031811">
              <w:rPr>
                <w:rFonts w:ascii="Consolas" w:hAnsi="Consolas" w:cs="Courier New"/>
                <w:noProof/>
                <w:color w:val="0000FF"/>
              </w:rPr>
              <w:t>&lt;/</w:t>
            </w:r>
            <w:r w:rsidRPr="00031811">
              <w:rPr>
                <w:rFonts w:ascii="Consolas" w:hAnsi="Consolas" w:cs="Courier New"/>
                <w:noProof/>
                <w:color w:val="800000"/>
              </w:rPr>
              <w:t>div</w:t>
            </w:r>
            <w:r w:rsidRPr="00031811">
              <w:rPr>
                <w:rFonts w:ascii="Consolas" w:hAnsi="Consolas" w:cs="Courier New"/>
                <w:noProof/>
                <w:color w:val="0000FF"/>
              </w:rPr>
              <w:t>&gt;</w:t>
            </w:r>
          </w:p>
        </w:tc>
      </w:tr>
    </w:tbl>
    <w:p w14:paraId="0574CCE7" w14:textId="1B454FCD" w:rsidR="006320E1" w:rsidRDefault="006320E1" w:rsidP="006320E1">
      <w:pPr>
        <w:rPr>
          <w:rFonts w:eastAsia="Times New Roman" w:cs="Arial"/>
          <w:b/>
          <w:sz w:val="28"/>
          <w:szCs w:val="28"/>
          <w:lang w:val="fr-FR" w:eastAsia="fr-FR"/>
        </w:rPr>
      </w:pPr>
    </w:p>
    <w:p w14:paraId="4D13326E" w14:textId="1365D8BF" w:rsidR="000A45A5" w:rsidRDefault="000A45A5" w:rsidP="006320E1">
      <w:pPr>
        <w:rPr>
          <w:rFonts w:eastAsia="Times New Roman" w:cs="Arial"/>
          <w:b/>
          <w:sz w:val="28"/>
          <w:szCs w:val="28"/>
          <w:lang w:val="fr-FR" w:eastAsia="fr-FR"/>
        </w:rPr>
      </w:pPr>
      <w:r>
        <w:rPr>
          <w:rFonts w:eastAsia="Times New Roman" w:cs="Arial"/>
          <w:b/>
          <w:sz w:val="28"/>
          <w:szCs w:val="28"/>
          <w:lang w:val="fr-FR" w:eastAsia="fr-FR"/>
        </w:rPr>
        <w:t>Partie 3</w:t>
      </w:r>
    </w:p>
    <w:p w14:paraId="5867C36C" w14:textId="77777777" w:rsidR="000A45A5" w:rsidRDefault="000A45A5" w:rsidP="000A45A5">
      <w:pPr>
        <w:ind w:left="708"/>
        <w:rPr>
          <w:lang w:val="fr-FR"/>
        </w:rPr>
      </w:pPr>
      <w:r w:rsidRPr="0085420E">
        <w:rPr>
          <w:noProof/>
          <w:lang w:val="fr-FR"/>
        </w:rPr>
        <w:drawing>
          <wp:inline distT="0" distB="0" distL="0" distR="0" wp14:anchorId="1FC0FE6C" wp14:editId="49ED3632">
            <wp:extent cx="5693963" cy="451967"/>
            <wp:effectExtent l="0" t="0" r="2540" b="571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639" cy="4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A0B4" w14:textId="6FB1FC99" w:rsidR="000A45A5" w:rsidRDefault="000A45A5" w:rsidP="000A45A5">
      <w:pPr>
        <w:pStyle w:val="paraPuce"/>
        <w:rPr>
          <w:lang w:val="fr-FR"/>
        </w:rPr>
      </w:pPr>
      <w:r>
        <w:rPr>
          <w:lang w:val="fr-FR"/>
        </w:rPr>
        <w:t xml:space="preserve">Lorsque le bouton </w:t>
      </w:r>
      <w:r w:rsidR="00DC6B90">
        <w:rPr>
          <w:lang w:val="fr-FR"/>
        </w:rPr>
        <w:t>F</w:t>
      </w:r>
      <w:r>
        <w:rPr>
          <w:lang w:val="fr-FR"/>
        </w:rPr>
        <w:t xml:space="preserve">iltrer est cliqué, </w:t>
      </w:r>
      <w:r w:rsidR="00DC6B90">
        <w:rPr>
          <w:lang w:val="fr-FR"/>
        </w:rPr>
        <w:t>affichez seulement les albums contenant les lettres entrées dans le filtre titre (si présentes) et seulement les albums de l'artiste sélectionné (si un artiste est sélectionné)</w:t>
      </w:r>
      <w:r>
        <w:rPr>
          <w:lang w:val="fr-FR"/>
        </w:rPr>
        <w:t>.</w:t>
      </w:r>
    </w:p>
    <w:p w14:paraId="4538C252" w14:textId="382D7917" w:rsidR="000A45A5" w:rsidRDefault="000A45A5" w:rsidP="006320E1">
      <w:pPr>
        <w:rPr>
          <w:rFonts w:eastAsia="Times New Roman" w:cs="Arial"/>
          <w:b/>
          <w:sz w:val="28"/>
          <w:szCs w:val="28"/>
          <w:lang w:val="fr-FR" w:eastAsia="fr-FR"/>
        </w:rPr>
      </w:pPr>
    </w:p>
    <w:p w14:paraId="438B38CD" w14:textId="742628BA" w:rsidR="004424FE" w:rsidRDefault="004424FE" w:rsidP="006320E1">
      <w:pPr>
        <w:rPr>
          <w:rFonts w:eastAsia="Times New Roman" w:cs="Arial"/>
          <w:b/>
          <w:sz w:val="28"/>
          <w:szCs w:val="28"/>
          <w:lang w:val="fr-FR" w:eastAsia="fr-FR"/>
        </w:rPr>
      </w:pPr>
      <w:r>
        <w:rPr>
          <w:rFonts w:eastAsia="Times New Roman" w:cs="Arial"/>
          <w:b/>
          <w:sz w:val="28"/>
          <w:szCs w:val="28"/>
          <w:lang w:val="fr-FR" w:eastAsia="fr-FR"/>
        </w:rPr>
        <w:t>Remarques</w:t>
      </w:r>
    </w:p>
    <w:p w14:paraId="76F56526" w14:textId="601F8598" w:rsidR="004424FE" w:rsidRDefault="004424FE" w:rsidP="004424FE">
      <w:pPr>
        <w:pStyle w:val="paraPuce"/>
        <w:rPr>
          <w:lang w:val="fr-FR"/>
        </w:rPr>
      </w:pPr>
      <w:r>
        <w:rPr>
          <w:lang w:val="fr-FR"/>
        </w:rPr>
        <w:t>Pénalités de 5% pour chaque erreur eslint</w:t>
      </w:r>
    </w:p>
    <w:p w14:paraId="34550BD6" w14:textId="77777777" w:rsidR="004424FE" w:rsidRDefault="004424FE" w:rsidP="004424FE">
      <w:pPr>
        <w:rPr>
          <w:lang w:val="fr-FR"/>
        </w:rPr>
      </w:pPr>
    </w:p>
    <w:sectPr w:rsidR="004424FE" w:rsidSect="00974130">
      <w:headerReference w:type="default" r:id="rId13"/>
      <w:footerReference w:type="default" r:id="rId14"/>
      <w:headerReference w:type="first" r:id="rId15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2E75" w14:textId="77777777" w:rsidR="001701CD" w:rsidRDefault="001701CD" w:rsidP="00974130">
      <w:r>
        <w:separator/>
      </w:r>
    </w:p>
  </w:endnote>
  <w:endnote w:type="continuationSeparator" w:id="0">
    <w:p w14:paraId="0CFCC821" w14:textId="77777777" w:rsidR="001701CD" w:rsidRDefault="001701CD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025E" w14:textId="64F7B8F5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104FF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AB329" w14:textId="77777777" w:rsidR="001701CD" w:rsidRDefault="001701CD" w:rsidP="00974130">
      <w:r>
        <w:separator/>
      </w:r>
    </w:p>
  </w:footnote>
  <w:footnote w:type="continuationSeparator" w:id="0">
    <w:p w14:paraId="19D47E4A" w14:textId="77777777" w:rsidR="001701CD" w:rsidRDefault="001701CD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FD2E" w14:textId="2C4C6809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E52074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45A5">
          <w:rPr>
            <w:i/>
            <w:color w:val="000000" w:themeColor="text1"/>
            <w:sz w:val="18"/>
            <w:szCs w:val="18"/>
          </w:rPr>
          <w:t>Exercice 3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58"/>
      <w:gridCol w:w="6220"/>
    </w:tblGrid>
    <w:tr w:rsidR="00974130" w14:paraId="3802EB00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7E8D502C" w14:textId="2391318B" w:rsidR="00974130" w:rsidRPr="006D0917" w:rsidRDefault="00887E01" w:rsidP="00CC4CEB">
          <w:pPr>
            <w:rPr>
              <w:color w:val="FFFFFF" w:themeColor="background1"/>
              <w:lang w:val="fr-FR"/>
            </w:rPr>
          </w:pPr>
          <w:r>
            <w:rPr>
              <w:rFonts w:cs="Arial"/>
              <w:color w:val="FFFFFF" w:themeColor="background1"/>
              <w:sz w:val="32"/>
              <w:szCs w:val="32"/>
            </w:rPr>
            <w:t>4</w:t>
          </w: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B7B56">
                <w:rPr>
                  <w:rFonts w:cs="Arial"/>
                  <w:color w:val="FFFFFF" w:themeColor="background1"/>
                  <w:sz w:val="32"/>
                  <w:szCs w:val="32"/>
                </w:rPr>
                <w:t>20-4D6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0E4995C2" w14:textId="7F5B12FC" w:rsidR="00974130" w:rsidRPr="006D0917" w:rsidRDefault="0077272A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Exercice </w:t>
              </w:r>
              <w:r w:rsidR="000A45A5">
                <w:rPr>
                  <w:rFonts w:cs="Arial"/>
                  <w:color w:val="FFFFFF" w:themeColor="background1"/>
                  <w:sz w:val="32"/>
                  <w:szCs w:val="32"/>
                </w:rPr>
                <w:t>3</w:t>
              </w:r>
            </w:sdtContent>
          </w:sdt>
        </w:p>
      </w:tc>
    </w:tr>
  </w:tbl>
  <w:p w14:paraId="62FE2954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1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2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B3"/>
    <w:rsid w:val="00031811"/>
    <w:rsid w:val="00060222"/>
    <w:rsid w:val="000A45A5"/>
    <w:rsid w:val="000A6FC0"/>
    <w:rsid w:val="000D624F"/>
    <w:rsid w:val="001701CD"/>
    <w:rsid w:val="001E0DAB"/>
    <w:rsid w:val="001E61F1"/>
    <w:rsid w:val="002136DD"/>
    <w:rsid w:val="00216E17"/>
    <w:rsid w:val="00263AAB"/>
    <w:rsid w:val="0027341F"/>
    <w:rsid w:val="00312385"/>
    <w:rsid w:val="00354FA7"/>
    <w:rsid w:val="003B5DF4"/>
    <w:rsid w:val="003D6B1B"/>
    <w:rsid w:val="004424FE"/>
    <w:rsid w:val="00446FC3"/>
    <w:rsid w:val="00450B4F"/>
    <w:rsid w:val="00482698"/>
    <w:rsid w:val="004B7E72"/>
    <w:rsid w:val="00505CC2"/>
    <w:rsid w:val="005073DA"/>
    <w:rsid w:val="0053281A"/>
    <w:rsid w:val="005B1D79"/>
    <w:rsid w:val="005F6BD6"/>
    <w:rsid w:val="006320E1"/>
    <w:rsid w:val="006340B3"/>
    <w:rsid w:val="00670490"/>
    <w:rsid w:val="006D06E3"/>
    <w:rsid w:val="006E22A6"/>
    <w:rsid w:val="006F6061"/>
    <w:rsid w:val="00703351"/>
    <w:rsid w:val="00703BCF"/>
    <w:rsid w:val="00714FB3"/>
    <w:rsid w:val="0077272A"/>
    <w:rsid w:val="007E1482"/>
    <w:rsid w:val="00846679"/>
    <w:rsid w:val="00851688"/>
    <w:rsid w:val="0085420E"/>
    <w:rsid w:val="00887E01"/>
    <w:rsid w:val="008A6F1E"/>
    <w:rsid w:val="008D20F4"/>
    <w:rsid w:val="008F075A"/>
    <w:rsid w:val="00911AF9"/>
    <w:rsid w:val="009305BA"/>
    <w:rsid w:val="00974130"/>
    <w:rsid w:val="009A5C24"/>
    <w:rsid w:val="009C2EEE"/>
    <w:rsid w:val="009C2F77"/>
    <w:rsid w:val="009E12A6"/>
    <w:rsid w:val="00A71C45"/>
    <w:rsid w:val="00AC355C"/>
    <w:rsid w:val="00AC5C36"/>
    <w:rsid w:val="00AF55BD"/>
    <w:rsid w:val="00B90E56"/>
    <w:rsid w:val="00B97F3F"/>
    <w:rsid w:val="00BB0D8D"/>
    <w:rsid w:val="00BE048D"/>
    <w:rsid w:val="00BE1239"/>
    <w:rsid w:val="00BE1CCE"/>
    <w:rsid w:val="00C04F22"/>
    <w:rsid w:val="00C104FF"/>
    <w:rsid w:val="00C21495"/>
    <w:rsid w:val="00C34EC2"/>
    <w:rsid w:val="00C44E2F"/>
    <w:rsid w:val="00C8756D"/>
    <w:rsid w:val="00CB1CE1"/>
    <w:rsid w:val="00CB393A"/>
    <w:rsid w:val="00CC4CEB"/>
    <w:rsid w:val="00D46352"/>
    <w:rsid w:val="00D7072E"/>
    <w:rsid w:val="00D916C8"/>
    <w:rsid w:val="00DC6B90"/>
    <w:rsid w:val="00DD0D3A"/>
    <w:rsid w:val="00E32317"/>
    <w:rsid w:val="00E50CF4"/>
    <w:rsid w:val="00E52074"/>
    <w:rsid w:val="00E53E41"/>
    <w:rsid w:val="00E90F6C"/>
    <w:rsid w:val="00EA7A6A"/>
    <w:rsid w:val="00EB7B56"/>
    <w:rsid w:val="00F00A58"/>
    <w:rsid w:val="00F83860"/>
    <w:rsid w:val="00F855D5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0E545"/>
  <w15:docId w15:val="{F2F9CA33-3B44-4052-9F79-85C11704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1E61F1"/>
    <w:pPr>
      <w:numPr>
        <w:ilvl w:val="1"/>
        <w:numId w:val="1"/>
      </w:numPr>
      <w:jc w:val="left"/>
      <w:outlineLvl w:val="0"/>
    </w:pPr>
    <w:rPr>
      <w:rFonts w:eastAsia="Times New Roman" w:cs="Arial"/>
      <w:b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1E61F1"/>
    <w:pPr>
      <w:numPr>
        <w:ilvl w:val="2"/>
        <w:numId w:val="1"/>
      </w:numPr>
      <w:outlineLvl w:val="1"/>
    </w:pPr>
    <w:rPr>
      <w:rFonts w:eastAsia="Times New Roman" w:cs="Arial"/>
      <w:b/>
      <w:bCs/>
      <w:sz w:val="24"/>
      <w:szCs w:val="24"/>
      <w:lang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E61F1"/>
    <w:rPr>
      <w:rFonts w:ascii="Verdana" w:eastAsia="Times New Roman" w:hAnsi="Verdana" w:cs="Arial"/>
      <w:b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1E61F1"/>
    <w:rPr>
      <w:rFonts w:ascii="Verdana" w:eastAsia="Times New Roman" w:hAnsi="Verdana" w:cs="Arial"/>
      <w:b/>
      <w:b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C21495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C21495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32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320E1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320E1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6320E1"/>
  </w:style>
  <w:style w:type="character" w:customStyle="1" w:styleId="hljs-attr">
    <w:name w:val="hljs-attr"/>
    <w:basedOn w:val="Policepardfaut"/>
    <w:rsid w:val="006320E1"/>
  </w:style>
  <w:style w:type="character" w:customStyle="1" w:styleId="hljs-string">
    <w:name w:val="hljs-string"/>
    <w:basedOn w:val="Policepardfaut"/>
    <w:rsid w:val="006320E1"/>
  </w:style>
  <w:style w:type="character" w:customStyle="1" w:styleId="hljs-number">
    <w:name w:val="hljs-number"/>
    <w:basedOn w:val="Policepardfaut"/>
    <w:rsid w:val="006320E1"/>
  </w:style>
  <w:style w:type="character" w:styleId="Lienhypertextesuivivisit">
    <w:name w:val="FollowedHyperlink"/>
    <w:basedOn w:val="Policepardfaut"/>
    <w:uiPriority w:val="99"/>
    <w:semiHidden/>
    <w:unhideWhenUsed/>
    <w:rsid w:val="00031811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1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965">
              <w:marLeft w:val="-225"/>
              <w:marRight w:val="-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37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226">
              <w:marLeft w:val="-225"/>
              <w:marRight w:val="-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storeapi.herokuapp.com/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icstoreapi.herokuapp.com/album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musicstoreapi.herokuapp.com/artistes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E53EB50E6D14A85FAB672B24B3BBD" ma:contentTypeVersion="8" ma:contentTypeDescription="Crée un document." ma:contentTypeScope="" ma:versionID="5e3688c55e82e8dc15bc8ddb5c5984b4">
  <xsd:schema xmlns:xsd="http://www.w3.org/2001/XMLSchema" xmlns:xs="http://www.w3.org/2001/XMLSchema" xmlns:p="http://schemas.microsoft.com/office/2006/metadata/properties" xmlns:ns2="6ec8a05b-8487-46f0-af4b-38165acd9cfa" xmlns:ns3="6875af34-18c1-48a5-9a96-99654cf4e9f6" targetNamespace="http://schemas.microsoft.com/office/2006/metadata/properties" ma:root="true" ma:fieldsID="15e78025aa3dc629466e04b4aacb00ef" ns2:_="" ns3:_="">
    <xsd:import namespace="6ec8a05b-8487-46f0-af4b-38165acd9cfa"/>
    <xsd:import namespace="6875af34-18c1-48a5-9a96-99654cf4e9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8a05b-8487-46f0-af4b-38165acd9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5af34-18c1-48a5-9a96-99654cf4e9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E01EF-570D-42D6-87AB-8FB5B7790A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A99493-203E-485B-A4A0-B2B25BB18D92}"/>
</file>

<file path=customXml/itemProps3.xml><?xml version="1.0" encoding="utf-8"?>
<ds:datastoreItem xmlns:ds="http://schemas.openxmlformats.org/officeDocument/2006/customXml" ds:itemID="{E6312A27-3C25-4A7B-A70D-45BF5770D43B}"/>
</file>

<file path=customXml/itemProps4.xml><?xml version="1.0" encoding="utf-8"?>
<ds:datastoreItem xmlns:ds="http://schemas.openxmlformats.org/officeDocument/2006/customXml" ds:itemID="{E24B0BB3-28AC-4FD9-B65F-6011A8D0CCF8}"/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244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4</vt:lpstr>
      <vt:lpstr>Exercice 01</vt:lpstr>
    </vt:vector>
  </TitlesOfParts>
  <Company>Collège Maisonneuve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3</dc:title>
  <dc:subject>20-4D6</dc:subject>
  <dc:creator>glachance@cmaisonneuve.qc.ca</dc:creator>
  <cp:lastModifiedBy>glachance@cmaisonneuve.qc.ca;</cp:lastModifiedBy>
  <cp:revision>25</cp:revision>
  <cp:lastPrinted>2022-02-01T02:09:00Z</cp:lastPrinted>
  <dcterms:created xsi:type="dcterms:W3CDTF">2021-02-03T00:45:00Z</dcterms:created>
  <dcterms:modified xsi:type="dcterms:W3CDTF">2022-02-01T02:09:00Z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0x01010066FE53EB50E6D14A85FAB672B24B3BBD</vt:lpwstr>
  </property>
</Properties>
</file>